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6E" w:rsidRPr="006C6F7E" w:rsidRDefault="00854B6E" w:rsidP="00223891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hanging="20"/>
        <w:jc w:val="right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>Init: ___________</w:t>
      </w:r>
    </w:p>
    <w:p w:rsidR="00854B6E" w:rsidRPr="006C6F7E" w:rsidRDefault="00854B6E" w:rsidP="0022389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C6F7E">
        <w:rPr>
          <w:rFonts w:ascii="Times New Roman" w:hAnsi="Times New Roman"/>
          <w:b/>
          <w:i/>
          <w:iCs/>
          <w:sz w:val="24"/>
          <w:szCs w:val="24"/>
        </w:rPr>
        <w:t>Here are a number of statements that may or may not apply to you. For the most accurate score, when responding, think of how you compare to most people -- not just the people you know well, but most people in the world. There are no right or wrong answers, so just answer honestly!</w:t>
      </w:r>
    </w:p>
    <w:p w:rsidR="00854B6E" w:rsidRPr="006C6F7E" w:rsidRDefault="00854B6E" w:rsidP="00223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54B6E" w:rsidRPr="006C6F7E" w:rsidRDefault="00854B6E" w:rsidP="00223891">
      <w:pPr>
        <w:widowControl w:val="0"/>
        <w:numPr>
          <w:ilvl w:val="0"/>
          <w:numId w:val="1"/>
        </w:numPr>
        <w:tabs>
          <w:tab w:val="clear" w:pos="720"/>
          <w:tab w:val="num" w:pos="304"/>
        </w:tabs>
        <w:overflowPunct w:val="0"/>
        <w:autoSpaceDE w:val="0"/>
        <w:autoSpaceDN w:val="0"/>
        <w:adjustRightInd w:val="0"/>
        <w:spacing w:after="0" w:line="240" w:lineRule="auto"/>
        <w:ind w:left="360" w:right="-4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>New ideas and projects sometimes distract me from previous ones.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270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Very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Mostly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Somewhat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like me at all </w:t>
      </w:r>
    </w:p>
    <w:p w:rsidR="00854B6E" w:rsidRPr="006C6F7E" w:rsidRDefault="00854B6E" w:rsidP="00223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54B6E" w:rsidRPr="006C6F7E" w:rsidRDefault="00854B6E" w:rsidP="00223891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right="-4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Setbacks don’t discourage me. </w:t>
      </w:r>
    </w:p>
    <w:p w:rsidR="00854B6E" w:rsidRPr="006C6F7E" w:rsidRDefault="00854B6E" w:rsidP="00223891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ind w:right="270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Very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Mostly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Somewhat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like me at all </w:t>
      </w:r>
    </w:p>
    <w:p w:rsidR="00854B6E" w:rsidRPr="006C6F7E" w:rsidRDefault="00854B6E" w:rsidP="00223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300"/>
        <w:jc w:val="both"/>
        <w:rPr>
          <w:rFonts w:ascii="Times New Roman" w:hAnsi="Times New Roman"/>
          <w:sz w:val="24"/>
          <w:szCs w:val="24"/>
        </w:rPr>
      </w:pPr>
    </w:p>
    <w:p w:rsidR="00854B6E" w:rsidRPr="006C6F7E" w:rsidRDefault="00854B6E" w:rsidP="002238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right="-4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>I have been obsessed with a certain idea or task for a short time but later lost interest.</w:t>
      </w:r>
    </w:p>
    <w:p w:rsidR="00854B6E" w:rsidRPr="006C6F7E" w:rsidRDefault="00854B6E" w:rsidP="0022389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720" w:right="270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Very much like me </w:t>
      </w:r>
    </w:p>
    <w:p w:rsidR="00854B6E" w:rsidRPr="006C6F7E" w:rsidRDefault="00854B6E" w:rsidP="0022389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Mostly like me </w:t>
      </w:r>
    </w:p>
    <w:p w:rsidR="00854B6E" w:rsidRPr="006C6F7E" w:rsidRDefault="00854B6E" w:rsidP="0022389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720"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Somewhat like me </w:t>
      </w:r>
    </w:p>
    <w:p w:rsidR="00854B6E" w:rsidRPr="006C6F7E" w:rsidRDefault="00854B6E" w:rsidP="0022389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720"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much like me </w:t>
      </w:r>
    </w:p>
    <w:p w:rsidR="00854B6E" w:rsidRPr="006C6F7E" w:rsidRDefault="00854B6E" w:rsidP="00223891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720"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like me at all </w:t>
      </w:r>
    </w:p>
    <w:p w:rsidR="00854B6E" w:rsidRPr="006C6F7E" w:rsidRDefault="00854B6E" w:rsidP="00223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60"/>
        <w:jc w:val="both"/>
        <w:rPr>
          <w:rFonts w:ascii="Times New Roman" w:hAnsi="Times New Roman"/>
          <w:sz w:val="24"/>
          <w:szCs w:val="24"/>
        </w:rPr>
      </w:pPr>
    </w:p>
    <w:p w:rsidR="00854B6E" w:rsidRPr="006C6F7E" w:rsidRDefault="00854B6E" w:rsidP="002238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304" w:right="-40" w:hanging="304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I am a hard worker.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270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Very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Mostly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Somewhat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like me at all </w:t>
      </w:r>
    </w:p>
    <w:p w:rsidR="00854B6E" w:rsidRPr="006C6F7E" w:rsidRDefault="00854B6E" w:rsidP="00223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54B6E" w:rsidRPr="006C6F7E" w:rsidRDefault="00854B6E" w:rsidP="00223891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right="-4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>I often set a goal but later choose to pursue a different one.</w:t>
      </w:r>
      <w:bookmarkStart w:id="0" w:name="_GoBack"/>
      <w:bookmarkEnd w:id="0"/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270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Very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Mostly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Somewhat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like me at all </w:t>
      </w:r>
    </w:p>
    <w:p w:rsidR="00854B6E" w:rsidRPr="006C6F7E" w:rsidRDefault="00854B6E" w:rsidP="00223891">
      <w:pPr>
        <w:widowControl w:val="0"/>
        <w:numPr>
          <w:ilvl w:val="0"/>
          <w:numId w:val="7"/>
        </w:numPr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right="-4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br w:type="page"/>
        <w:t>I have difficulty maintaining my focus on projects that take more than a few months to complete.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270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Very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Mostly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Somewhat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much like me </w:t>
      </w:r>
    </w:p>
    <w:p w:rsidR="00854B6E" w:rsidRPr="006C6F7E" w:rsidRDefault="00854B6E" w:rsidP="00223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right="6660"/>
        <w:jc w:val="both"/>
        <w:rPr>
          <w:rFonts w:ascii="Times New Roman" w:hAnsi="Times New Roman"/>
          <w:sz w:val="24"/>
          <w:szCs w:val="24"/>
        </w:rPr>
      </w:pPr>
    </w:p>
    <w:p w:rsidR="00854B6E" w:rsidRPr="006C6F7E" w:rsidRDefault="00854B6E" w:rsidP="0022389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right="-40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I finish whatever I begin.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270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Very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Mostly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Somewhat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like me at all </w:t>
      </w:r>
    </w:p>
    <w:p w:rsidR="00854B6E" w:rsidRPr="006C6F7E" w:rsidRDefault="00854B6E" w:rsidP="0022389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6600"/>
        <w:rPr>
          <w:rFonts w:ascii="Times New Roman" w:hAnsi="Times New Roman"/>
          <w:sz w:val="24"/>
          <w:szCs w:val="24"/>
        </w:rPr>
      </w:pPr>
    </w:p>
    <w:p w:rsidR="00854B6E" w:rsidRPr="006C6F7E" w:rsidRDefault="00854B6E" w:rsidP="00223891">
      <w:pPr>
        <w:widowControl w:val="0"/>
        <w:numPr>
          <w:ilvl w:val="0"/>
          <w:numId w:val="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I am diligent.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270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Very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Mostly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Somewhat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much like me </w:t>
      </w:r>
    </w:p>
    <w:p w:rsidR="00854B6E" w:rsidRPr="006C6F7E" w:rsidRDefault="00854B6E" w:rsidP="0022389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6660"/>
        <w:jc w:val="both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sz w:val="24"/>
          <w:szCs w:val="24"/>
        </w:rPr>
        <w:t xml:space="preserve">Not like me at all </w:t>
      </w:r>
    </w:p>
    <w:p w:rsidR="00854B6E" w:rsidRPr="006C6F7E" w:rsidRDefault="00854B6E" w:rsidP="00223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54B6E" w:rsidRPr="006C6F7E" w:rsidRDefault="00854B6E" w:rsidP="00223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54B6E" w:rsidRPr="006C6F7E" w:rsidRDefault="00854B6E" w:rsidP="00223891">
      <w:pPr>
        <w:spacing w:line="240" w:lineRule="auto"/>
        <w:rPr>
          <w:rFonts w:ascii="Times New Roman" w:hAnsi="Times New Roman"/>
          <w:sz w:val="24"/>
          <w:szCs w:val="24"/>
        </w:rPr>
      </w:pPr>
      <w:r w:rsidRPr="006C6F7E">
        <w:rPr>
          <w:rFonts w:ascii="Times New Roman" w:hAnsi="Times New Roman"/>
          <w:b/>
          <w:i/>
          <w:sz w:val="24"/>
          <w:szCs w:val="24"/>
        </w:rPr>
        <w:t>Here are a number of characteristics that may or may not apply to you. For example, do you agree that you are someone who likes to spend time with others? Please write a number next to each statement to indicate the extent to which you agree or disagree with that statement.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00"/>
        <w:gridCol w:w="2180"/>
        <w:gridCol w:w="790"/>
        <w:gridCol w:w="810"/>
        <w:gridCol w:w="1890"/>
        <w:gridCol w:w="1850"/>
      </w:tblGrid>
      <w:tr w:rsidR="00854B6E" w:rsidRPr="006C6F7E" w:rsidTr="00A6649A">
        <w:trPr>
          <w:trHeight w:val="26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Disagree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strongly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Disagree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little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Neither agree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nor disagree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Agree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little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Agree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strongly</w:t>
            </w:r>
          </w:p>
        </w:tc>
      </w:tr>
      <w:tr w:rsidR="00854B6E" w:rsidRPr="006C6F7E" w:rsidTr="00A6649A">
        <w:trPr>
          <w:trHeight w:val="33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854B6E" w:rsidRPr="006C6F7E" w:rsidTr="00A6649A">
        <w:trPr>
          <w:trHeight w:val="479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I see Myself as Someone Who...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B6E" w:rsidRPr="006C6F7E" w:rsidTr="00A6649A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____1. Is talkative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____23.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Tends to be lazy</w:t>
            </w:r>
          </w:p>
        </w:tc>
      </w:tr>
      <w:tr w:rsidR="00854B6E" w:rsidRPr="006C6F7E" w:rsidTr="00A6649A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____2. Tends to find fault with others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____24.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Is emotionally stable, not easily upset</w:t>
            </w:r>
          </w:p>
        </w:tc>
      </w:tr>
      <w:tr w:rsidR="00854B6E" w:rsidRPr="006C6F7E" w:rsidTr="00A6649A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____3. Does a thorough job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____25.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Is inventive</w:t>
            </w:r>
          </w:p>
        </w:tc>
      </w:tr>
      <w:tr w:rsidR="00854B6E" w:rsidRPr="006C6F7E" w:rsidTr="00A6649A">
        <w:trPr>
          <w:trHeight w:val="480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____4. Is depressed, blue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____26.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Has an assertive personality</w:t>
            </w:r>
          </w:p>
        </w:tc>
      </w:tr>
      <w:tr w:rsidR="00854B6E" w:rsidRPr="006C6F7E" w:rsidTr="00A6649A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____5. Is original, comes up with new ideas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____27.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Can be cold and aloof</w:t>
            </w:r>
          </w:p>
        </w:tc>
      </w:tr>
      <w:tr w:rsidR="00854B6E" w:rsidRPr="006C6F7E" w:rsidTr="00A6649A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____6. Is reserved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____28.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Perseveres until the task is finished</w:t>
            </w:r>
          </w:p>
        </w:tc>
      </w:tr>
      <w:tr w:rsidR="00854B6E" w:rsidRPr="006C6F7E" w:rsidTr="00A6649A">
        <w:trPr>
          <w:trHeight w:val="480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____7. Is helpful and unselfish with others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____29.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Can be moody</w:t>
            </w:r>
          </w:p>
        </w:tc>
      </w:tr>
      <w:tr w:rsidR="00854B6E" w:rsidRPr="006C6F7E" w:rsidTr="003029A8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____8. Can be somewhat careless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____30.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Values artistic, aesthetic experiences</w:t>
            </w:r>
          </w:p>
        </w:tc>
      </w:tr>
      <w:tr w:rsidR="00854B6E" w:rsidRPr="006C6F7E" w:rsidTr="00A6649A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____9. Is relaxed, handles stress well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____31.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Is sometimes shy, inhibited</w:t>
            </w:r>
          </w:p>
        </w:tc>
      </w:tr>
      <w:tr w:rsidR="00854B6E" w:rsidRPr="006C6F7E" w:rsidTr="00F9195D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4B6E" w:rsidRPr="006C6F7E" w:rsidRDefault="00854B6E" w:rsidP="00F9195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____10. Is curious about many different things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54B6E" w:rsidRPr="006C6F7E" w:rsidRDefault="00854B6E" w:rsidP="00F9195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____32.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Is considerate and kind to almost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everyone</w:t>
            </w:r>
          </w:p>
        </w:tc>
      </w:tr>
      <w:tr w:rsidR="00854B6E" w:rsidRPr="006C6F7E" w:rsidTr="00A83028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____11. Is full of energy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____33.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Does things efficiently</w:t>
            </w:r>
          </w:p>
        </w:tc>
      </w:tr>
      <w:tr w:rsidR="00854B6E" w:rsidRPr="006C6F7E" w:rsidTr="002A5168">
        <w:trPr>
          <w:trHeight w:val="480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____12. Starts quarrels with others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____34.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Remains calm in tense situations</w:t>
            </w:r>
          </w:p>
        </w:tc>
      </w:tr>
      <w:tr w:rsidR="00854B6E" w:rsidRPr="006C6F7E" w:rsidTr="00BC7429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____13. Is a reliable worker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____35.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Prefers work that is routine</w:t>
            </w:r>
          </w:p>
        </w:tc>
      </w:tr>
      <w:tr w:rsidR="00854B6E" w:rsidRPr="006C6F7E" w:rsidTr="007B0F90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____14. Can be tense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____36.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Is outgoing, sociable</w:t>
            </w:r>
          </w:p>
        </w:tc>
      </w:tr>
      <w:tr w:rsidR="00854B6E" w:rsidRPr="006C6F7E" w:rsidTr="00F9195D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____15. Is ingenious, a deep thinker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____37.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Is sometimes rude to others</w:t>
            </w:r>
          </w:p>
        </w:tc>
      </w:tr>
      <w:tr w:rsidR="00854B6E" w:rsidRPr="006C6F7E" w:rsidTr="00F9195D">
        <w:trPr>
          <w:trHeight w:val="42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4B6E" w:rsidRPr="006C6F7E" w:rsidRDefault="00854B6E" w:rsidP="00F9195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____16. Generates a lot of enthusiasm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54B6E" w:rsidRPr="006C6F7E" w:rsidRDefault="00854B6E" w:rsidP="00F9195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____38.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4B6E" w:rsidRPr="006C6F7E" w:rsidRDefault="00854B6E" w:rsidP="00F9195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Makes plans and follows through with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them</w:t>
            </w:r>
          </w:p>
        </w:tc>
      </w:tr>
      <w:tr w:rsidR="00854B6E" w:rsidRPr="006C6F7E" w:rsidTr="003A0808">
        <w:trPr>
          <w:trHeight w:val="480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____17. Has a forgiving nature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____39.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Gets nervous easily</w:t>
            </w:r>
          </w:p>
        </w:tc>
      </w:tr>
      <w:tr w:rsidR="00854B6E" w:rsidRPr="006C6F7E" w:rsidTr="00374202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____18. Tends to be disorganized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____40.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Likes to reflect, play with ideas</w:t>
            </w:r>
          </w:p>
        </w:tc>
      </w:tr>
      <w:tr w:rsidR="00854B6E" w:rsidRPr="006C6F7E" w:rsidTr="004D6334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____19. Worries a lot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____41.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C6F7E">
              <w:rPr>
                <w:rFonts w:ascii="Times New Roman" w:hAnsi="Times New Roman"/>
                <w:sz w:val="24"/>
                <w:szCs w:val="24"/>
              </w:rPr>
              <w:t>Has few artistic interests</w:t>
            </w:r>
          </w:p>
        </w:tc>
      </w:tr>
      <w:tr w:rsidR="00854B6E" w:rsidRPr="006C6F7E" w:rsidTr="004D6334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____20. Has an active imagination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____42.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Likes to cooperate with others</w:t>
            </w:r>
          </w:p>
        </w:tc>
      </w:tr>
      <w:tr w:rsidR="00854B6E" w:rsidRPr="006C6F7E" w:rsidTr="004D6334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____21. Tends to be quiet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____43.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4B6E" w:rsidRPr="006C6F7E" w:rsidRDefault="00854B6E" w:rsidP="002238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 easily distracted</w:t>
            </w:r>
          </w:p>
        </w:tc>
      </w:tr>
      <w:tr w:rsidR="00854B6E" w:rsidRPr="006C6F7E" w:rsidTr="00F9195D">
        <w:trPr>
          <w:trHeight w:val="481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4B6E" w:rsidRPr="006C6F7E" w:rsidRDefault="00854B6E" w:rsidP="00F9195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____22. Is generally trusting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54B6E" w:rsidRPr="006C6F7E" w:rsidRDefault="00854B6E" w:rsidP="00F9195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____44.</w:t>
            </w: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4B6E" w:rsidRPr="006C6F7E" w:rsidRDefault="00854B6E" w:rsidP="00F9195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 sophisticated in art, music, or literatures</w:t>
            </w:r>
          </w:p>
        </w:tc>
      </w:tr>
    </w:tbl>
    <w:p w:rsidR="00854B6E" w:rsidRPr="006C6F7E" w:rsidRDefault="00854B6E" w:rsidP="00223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54B6E" w:rsidRPr="006C6F7E">
          <w:pgSz w:w="12240" w:h="15840"/>
          <w:pgMar w:top="1346" w:right="1420" w:bottom="1440" w:left="1296" w:header="720" w:footer="720" w:gutter="0"/>
          <w:cols w:space="720" w:equalWidth="0">
            <w:col w:w="9524"/>
          </w:cols>
          <w:noEndnote/>
        </w:sectPr>
      </w:pPr>
    </w:p>
    <w:p w:rsidR="00854B6E" w:rsidRPr="006C6F7E" w:rsidRDefault="00854B6E" w:rsidP="00223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page3"/>
      <w:bookmarkEnd w:id="1"/>
    </w:p>
    <w:p w:rsidR="00854B6E" w:rsidRPr="006C6F7E" w:rsidRDefault="00854B6E" w:rsidP="00223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54B6E" w:rsidRPr="006C6F7E" w:rsidSect="00206323">
      <w:pgSz w:w="12240" w:h="15840"/>
      <w:pgMar w:top="1440" w:right="3820" w:bottom="1440" w:left="3820" w:header="720" w:footer="720" w:gutter="0"/>
      <w:cols w:space="720" w:equalWidth="0">
        <w:col w:w="46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24A3A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9FAAF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4DD44C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732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3D86BB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5DCE0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9008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7C8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580D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A640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4AE1"/>
    <w:multiLevelType w:val="hybridMultilevel"/>
    <w:tmpl w:val="00003D6C"/>
    <w:lvl w:ilvl="0" w:tplc="00002CD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6952"/>
    <w:multiLevelType w:val="hybridMultilevel"/>
    <w:tmpl w:val="00005F90"/>
    <w:lvl w:ilvl="0" w:tplc="0000164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182C73AF"/>
    <w:multiLevelType w:val="hybridMultilevel"/>
    <w:tmpl w:val="9D1258B8"/>
    <w:lvl w:ilvl="0" w:tplc="5B506620">
      <w:start w:val="6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1E457FCF"/>
    <w:multiLevelType w:val="hybridMultilevel"/>
    <w:tmpl w:val="2B1C4352"/>
    <w:lvl w:ilvl="0" w:tplc="DF78AA2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2EF8140C"/>
    <w:multiLevelType w:val="hybridMultilevel"/>
    <w:tmpl w:val="EAC889B4"/>
    <w:lvl w:ilvl="0" w:tplc="5B506620">
      <w:start w:val="6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340831"/>
    <w:multiLevelType w:val="hybridMultilevel"/>
    <w:tmpl w:val="EF982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9A903DA"/>
    <w:multiLevelType w:val="hybridMultilevel"/>
    <w:tmpl w:val="E2428AF4"/>
    <w:lvl w:ilvl="0" w:tplc="5B506620">
      <w:start w:val="6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A02E80"/>
    <w:multiLevelType w:val="hybridMultilevel"/>
    <w:tmpl w:val="299A5D96"/>
    <w:lvl w:ilvl="0" w:tplc="FD44BC98">
      <w:start w:val="6"/>
      <w:numFmt w:val="bullet"/>
      <w:lvlText w:val=""/>
      <w:lvlJc w:val="left"/>
      <w:pPr>
        <w:ind w:left="1804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8"/>
  </w:num>
  <w:num w:numId="5">
    <w:abstractNumId w:val="15"/>
  </w:num>
  <w:num w:numId="6">
    <w:abstractNumId w:val="17"/>
  </w:num>
  <w:num w:numId="7">
    <w:abstractNumId w:val="14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6519"/>
    <w:rsid w:val="00077FA4"/>
    <w:rsid w:val="000D430B"/>
    <w:rsid w:val="001D40A1"/>
    <w:rsid w:val="00206323"/>
    <w:rsid w:val="00223891"/>
    <w:rsid w:val="002A5168"/>
    <w:rsid w:val="002A6F91"/>
    <w:rsid w:val="003029A8"/>
    <w:rsid w:val="00374202"/>
    <w:rsid w:val="003A0808"/>
    <w:rsid w:val="003F0583"/>
    <w:rsid w:val="0047131D"/>
    <w:rsid w:val="004B5F1F"/>
    <w:rsid w:val="004D6334"/>
    <w:rsid w:val="006C6F7E"/>
    <w:rsid w:val="007B0F90"/>
    <w:rsid w:val="007B7E07"/>
    <w:rsid w:val="00830417"/>
    <w:rsid w:val="00854B6E"/>
    <w:rsid w:val="008C7F2E"/>
    <w:rsid w:val="008F2176"/>
    <w:rsid w:val="00933910"/>
    <w:rsid w:val="00A6649A"/>
    <w:rsid w:val="00A83028"/>
    <w:rsid w:val="00BC7429"/>
    <w:rsid w:val="00C06519"/>
    <w:rsid w:val="00E36DC9"/>
    <w:rsid w:val="00EA55CE"/>
    <w:rsid w:val="00EA6AC6"/>
    <w:rsid w:val="00F9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23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0651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8C7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FF2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4</Pages>
  <Words>505</Words>
  <Characters>2880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 are a number of statements that may or may not apply to you</dc:title>
  <dc:subject/>
  <dc:creator>Hamza Abbasi</dc:creator>
  <cp:keywords/>
  <dc:description/>
  <cp:lastModifiedBy>Alex Schlegel</cp:lastModifiedBy>
  <cp:revision>15</cp:revision>
  <dcterms:created xsi:type="dcterms:W3CDTF">2014-10-15T18:53:00Z</dcterms:created>
  <dcterms:modified xsi:type="dcterms:W3CDTF">2014-10-15T19:18:00Z</dcterms:modified>
</cp:coreProperties>
</file>